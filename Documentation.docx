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CE" w:rsidRPr="007E5E56" w:rsidRDefault="00026A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REST </w:t>
      </w:r>
      <w:proofErr w:type="gramStart"/>
      <w:r>
        <w:rPr>
          <w:b/>
          <w:bCs/>
          <w:sz w:val="28"/>
          <w:szCs w:val="28"/>
        </w:rPr>
        <w:t>Application(</w:t>
      </w:r>
      <w:proofErr w:type="gramEnd"/>
      <w:r>
        <w:rPr>
          <w:b/>
          <w:bCs/>
          <w:sz w:val="28"/>
          <w:szCs w:val="28"/>
        </w:rPr>
        <w:t>User Service).</w:t>
      </w:r>
    </w:p>
    <w:p w:rsidR="005879CE" w:rsidRDefault="005879CE">
      <w:pPr>
        <w:rPr>
          <w:b/>
          <w:bCs/>
        </w:rPr>
      </w:pPr>
    </w:p>
    <w:p w:rsidR="005879CE" w:rsidRDefault="00026A59">
      <w:pPr>
        <w:rPr>
          <w:b/>
          <w:bCs/>
        </w:rPr>
      </w:pPr>
      <w:r>
        <w:rPr>
          <w:b/>
          <w:bCs/>
        </w:rPr>
        <w:t xml:space="preserve">REST APIS - </w:t>
      </w:r>
    </w:p>
    <w:p w:rsidR="005879CE" w:rsidRDefault="005879CE"/>
    <w:p w:rsidR="005879CE" w:rsidRDefault="00026A59">
      <w:r>
        <w:t xml:space="preserve">CRUD functions for create user, Read user, Update user, Delete user. </w:t>
      </w:r>
    </w:p>
    <w:p w:rsidR="005879CE" w:rsidRDefault="00026A59">
      <w:r>
        <w:t>Application starts on port 9000.</w:t>
      </w:r>
    </w:p>
    <w:p w:rsidR="005879CE" w:rsidRDefault="005879CE"/>
    <w:p w:rsidR="005879CE" w:rsidRDefault="00026A59">
      <w:r>
        <w:rPr>
          <w:b/>
          <w:bCs/>
        </w:rPr>
        <w:t>Create User -</w:t>
      </w:r>
      <w:r>
        <w:t xml:space="preserve"> </w:t>
      </w:r>
    </w:p>
    <w:p w:rsidR="005879CE" w:rsidRDefault="005879CE"/>
    <w:p w:rsidR="005879CE" w:rsidRDefault="00026A59">
      <w:r>
        <w:t xml:space="preserve">API </w:t>
      </w:r>
      <w:proofErr w:type="spellStart"/>
      <w:r>
        <w:t>url</w:t>
      </w:r>
      <w:proofErr w:type="spellEnd"/>
      <w:r>
        <w:t xml:space="preserve"> - </w:t>
      </w:r>
      <w:r>
        <w:rPr>
          <w:rFonts w:ascii="Inter;system-ui;apple-system;Bl" w:hAnsi="Inter;system-ui;apple-system;Bl"/>
          <w:color w:val="212121"/>
          <w:sz w:val="12"/>
        </w:rPr>
        <w:t>localhost:9000/users</w:t>
      </w:r>
      <w:r>
        <w:t xml:space="preserve"> </w:t>
      </w:r>
    </w:p>
    <w:p w:rsidR="005879CE" w:rsidRDefault="00026A59">
      <w:r>
        <w:t>HTTP Method -  POST</w:t>
      </w:r>
    </w:p>
    <w:p w:rsidR="005879CE" w:rsidRDefault="00026A59">
      <w:r>
        <w:t xml:space="preserve">Request Body - </w:t>
      </w:r>
      <w:bookmarkStart w:id="0" w:name="_GoBack"/>
      <w:bookmarkEnd w:id="0"/>
    </w:p>
    <w:p w:rsidR="005879CE" w:rsidRDefault="005879CE"/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userName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"Vanish"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password"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"password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"email"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"ilogutov04@gmail.com"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firstName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"Ivan"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lastName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"Logutov"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middleName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null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"no"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"288/1"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firstLine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"somewhere"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secondLine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idontknow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"province"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donetsk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"zipCode"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"38000"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mobileNo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"+380504783924"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}</w:t>
      </w:r>
    </w:p>
    <w:p w:rsidR="005879CE" w:rsidRDefault="005879CE"/>
    <w:p w:rsidR="005879CE" w:rsidRDefault="00026A59">
      <w:r>
        <w:t>Response Body -  200 OK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"id"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B5CEA8"/>
          <w:sz w:val="18"/>
          <w:szCs w:val="18"/>
          <w:lang w:eastAsia="ru-RU" w:bidi="ar-SA"/>
        </w:rPr>
        <w:t>2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userName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"Vanish"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"password"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"password"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"email"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"ilogutov04@gmail.com"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"name"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firstName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"Ivan"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lastName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"Logutov"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middleName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null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},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"address"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"no"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"288/1"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firstLine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"somewhere"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secondLine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idontknow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province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donetsk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zipCode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"38000"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mobileNo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"+380504783924"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}</w:t>
      </w:r>
    </w:p>
    <w:p w:rsidR="005879CE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}</w:t>
      </w:r>
    </w:p>
    <w:p w:rsidR="005879CE" w:rsidRDefault="005879CE"/>
    <w:p w:rsidR="005879CE" w:rsidRDefault="00026A59">
      <w:pPr>
        <w:rPr>
          <w:b/>
          <w:bCs/>
        </w:rPr>
      </w:pPr>
      <w:r>
        <w:rPr>
          <w:b/>
          <w:bCs/>
        </w:rPr>
        <w:t xml:space="preserve">Read User - </w:t>
      </w:r>
    </w:p>
    <w:p w:rsidR="005879CE" w:rsidRDefault="005879CE"/>
    <w:p w:rsidR="005879CE" w:rsidRDefault="00026A59">
      <w:r>
        <w:t xml:space="preserve">Have to pass the user ID as path parameter. </w:t>
      </w:r>
    </w:p>
    <w:p w:rsidR="005879CE" w:rsidRDefault="005879CE"/>
    <w:p w:rsidR="005879CE" w:rsidRDefault="00026A59">
      <w:r>
        <w:t xml:space="preserve">API </w:t>
      </w:r>
      <w:proofErr w:type="spellStart"/>
      <w:r>
        <w:t>url</w:t>
      </w:r>
      <w:proofErr w:type="spellEnd"/>
      <w:r>
        <w:t xml:space="preserve"> – localhost/9000/users/{</w:t>
      </w:r>
      <w:proofErr w:type="spellStart"/>
      <w:r>
        <w:t>userId</w:t>
      </w:r>
      <w:proofErr w:type="spellEnd"/>
      <w:r>
        <w:t xml:space="preserve">}, </w:t>
      </w:r>
      <w:r>
        <w:rPr>
          <w:rFonts w:ascii="Inter;system-ui;apple-system;Bl" w:hAnsi="Inter;system-ui;apple-system;Bl"/>
          <w:color w:val="212121"/>
          <w:sz w:val="12"/>
        </w:rPr>
        <w:t>localhost:9000/users/1</w:t>
      </w:r>
      <w:r>
        <w:t xml:space="preserve"> </w:t>
      </w:r>
    </w:p>
    <w:p w:rsidR="005879CE" w:rsidRDefault="00026A59">
      <w:r>
        <w:t>HTTP Method -  GET</w:t>
      </w:r>
    </w:p>
    <w:p w:rsidR="005879CE" w:rsidRDefault="00026A59">
      <w:r>
        <w:t>Path parameter – User Id.</w:t>
      </w:r>
    </w:p>
    <w:p w:rsidR="005879CE" w:rsidRDefault="00026A59">
      <w:r>
        <w:t>Request Body – No payload.</w:t>
      </w:r>
    </w:p>
    <w:p w:rsidR="005879CE" w:rsidRDefault="00026A59">
      <w:r>
        <w:t>Response Body -</w:t>
      </w:r>
    </w:p>
    <w:p w:rsidR="005879CE" w:rsidRDefault="005879CE"/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"id"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B5CEA8"/>
          <w:sz w:val="18"/>
          <w:szCs w:val="18"/>
          <w:lang w:eastAsia="ru-RU" w:bidi="ar-SA"/>
        </w:rPr>
        <w:t>1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userName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"Vanish"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"password"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"password"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"email"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"ilogutov04@gmail.com"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"name"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firstName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"Ivan"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lastName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"Logutov"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middleName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null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},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"address"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"no"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"288/1"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firstLine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"somewhere"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secondLine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idontknow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province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donetsk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zipCode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"38000"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mobileNo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"+380504783924"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}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}</w:t>
      </w:r>
    </w:p>
    <w:p w:rsidR="005879CE" w:rsidRDefault="005879CE"/>
    <w:p w:rsidR="005879CE" w:rsidRDefault="00026A59">
      <w:pPr>
        <w:rPr>
          <w:b/>
          <w:bCs/>
        </w:rPr>
      </w:pPr>
      <w:r>
        <w:rPr>
          <w:b/>
          <w:bCs/>
        </w:rPr>
        <w:t xml:space="preserve">Update User - </w:t>
      </w:r>
    </w:p>
    <w:p w:rsidR="005879CE" w:rsidRDefault="005879CE"/>
    <w:p w:rsidR="005879CE" w:rsidRDefault="00026A59">
      <w:r>
        <w:t>Have to pass the request payload and user ID as path parameter.</w:t>
      </w:r>
    </w:p>
    <w:p w:rsidR="005879CE" w:rsidRDefault="005879CE"/>
    <w:p w:rsidR="005879CE" w:rsidRDefault="00026A59">
      <w:r>
        <w:t xml:space="preserve">API </w:t>
      </w:r>
      <w:proofErr w:type="spellStart"/>
      <w:r>
        <w:t>url</w:t>
      </w:r>
      <w:proofErr w:type="spellEnd"/>
      <w:r>
        <w:t xml:space="preserve"> -  localhost/9000/users/{</w:t>
      </w:r>
      <w:proofErr w:type="spellStart"/>
      <w:r>
        <w:t>userId</w:t>
      </w:r>
      <w:proofErr w:type="spellEnd"/>
      <w:r>
        <w:t xml:space="preserve">}, </w:t>
      </w:r>
      <w:r>
        <w:rPr>
          <w:rFonts w:ascii="Inter;system-ui;apple-system;Bl" w:hAnsi="Inter;system-ui;apple-system;Bl"/>
          <w:color w:val="212121"/>
          <w:sz w:val="12"/>
        </w:rPr>
        <w:t>localhost:9000/users/1</w:t>
      </w:r>
    </w:p>
    <w:p w:rsidR="005879CE" w:rsidRDefault="00026A59">
      <w:r>
        <w:t>HTTP Method – PUT</w:t>
      </w:r>
    </w:p>
    <w:p w:rsidR="005879CE" w:rsidRDefault="00026A59">
      <w:r>
        <w:t xml:space="preserve">Path </w:t>
      </w:r>
      <w:proofErr w:type="spellStart"/>
      <w:r>
        <w:t>paramater</w:t>
      </w:r>
      <w:proofErr w:type="spellEnd"/>
      <w:r>
        <w:t xml:space="preserve"> – User Id</w:t>
      </w:r>
    </w:p>
    <w:p w:rsidR="005879CE" w:rsidRDefault="005879CE"/>
    <w:p w:rsidR="005879CE" w:rsidRDefault="00026A59">
      <w:r>
        <w:t xml:space="preserve">Request Body - </w:t>
      </w:r>
    </w:p>
    <w:p w:rsidR="005879CE" w:rsidRDefault="005879CE"/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userName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"Someone"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password"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"password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"email"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"whateveryouwant@gmail.com"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firstName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Name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lastName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Surname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middleName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"Middle Name"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no"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"Number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lastRenderedPageBreak/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firstLine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"somewhere"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secondLine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idontknow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province"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"Province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"zipCode"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"00000"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mobileNo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Phone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 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Number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}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</w:p>
    <w:p w:rsidR="005879CE" w:rsidRDefault="005879CE">
      <w:pPr>
        <w:spacing w:line="180" w:lineRule="atLeast"/>
        <w:rPr>
          <w:rFonts w:ascii="Consolas;Courier New;monospace" w:hAnsi="Consolas;Courier New;monospace"/>
          <w:sz w:val="12"/>
          <w:shd w:val="clear" w:color="auto" w:fill="FFFFFE"/>
        </w:rPr>
      </w:pPr>
    </w:p>
    <w:p w:rsidR="005879CE" w:rsidRDefault="005879CE">
      <w:pPr>
        <w:spacing w:line="180" w:lineRule="atLeast"/>
        <w:rPr>
          <w:rFonts w:ascii="Consolas;Courier New;monospace" w:hAnsi="Consolas;Courier New;monospace"/>
          <w:sz w:val="12"/>
          <w:shd w:val="clear" w:color="auto" w:fill="FFFFFE"/>
        </w:rPr>
      </w:pPr>
    </w:p>
    <w:p w:rsidR="005879CE" w:rsidRDefault="005879CE">
      <w:pPr>
        <w:spacing w:line="180" w:lineRule="atLeast"/>
        <w:rPr>
          <w:rFonts w:ascii="Consolas;Courier New;monospace" w:hAnsi="Consolas;Courier New;monospace"/>
          <w:sz w:val="12"/>
          <w:shd w:val="clear" w:color="auto" w:fill="FFFFFE"/>
        </w:rPr>
      </w:pPr>
    </w:p>
    <w:p w:rsidR="005879CE" w:rsidRDefault="00026A59">
      <w:r>
        <w:t>Response Body – 200 OK.</w:t>
      </w:r>
    </w:p>
    <w:p w:rsidR="005879CE" w:rsidRDefault="005879CE"/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"id"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B5CEA8"/>
          <w:sz w:val="18"/>
          <w:szCs w:val="18"/>
          <w:lang w:eastAsia="ru-RU" w:bidi="ar-SA"/>
        </w:rPr>
        <w:t>1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userName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"Someone"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"password"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"password"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"email"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"whateveryouwant@gmail.com"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"name"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firstName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Name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lastName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Surname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middleName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"Middle Name"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},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"address"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{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"no"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"Number"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firstLine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"somewhere"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secondLine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idontknow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"province"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"Province"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zipCode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eastAsia="ru-RU" w:bidi="ar-SA"/>
        </w:rPr>
        <w:t>"00000"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eastAsia="ru-RU" w:bidi="ar-SA"/>
        </w:rPr>
        <w:t>,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eastAsia="ru-RU" w:bidi="ar-SA"/>
        </w:rPr>
        <w:t>        </w:t>
      </w:r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mobileNo</w:t>
      </w:r>
      <w:proofErr w:type="spellEnd"/>
      <w:r w:rsidRPr="00026A59">
        <w:rPr>
          <w:rFonts w:ascii="Courier New" w:eastAsia="Times New Roman" w:hAnsi="Courier New" w:cs="Courier New"/>
          <w:color w:val="9CDCFE"/>
          <w:sz w:val="18"/>
          <w:szCs w:val="18"/>
          <w:lang w:val="ru-RU" w:eastAsia="ru-RU" w:bidi="ar-SA"/>
        </w:rPr>
        <w:t>"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:</w:t>
      </w: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</w:t>
      </w:r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Phone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 </w:t>
      </w:r>
      <w:proofErr w:type="spellStart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Number</w:t>
      </w:r>
      <w:proofErr w:type="spellEnd"/>
      <w:r w:rsidRPr="00026A59">
        <w:rPr>
          <w:rFonts w:ascii="Courier New" w:eastAsia="Times New Roman" w:hAnsi="Courier New" w:cs="Courier New"/>
          <w:color w:val="CE9178"/>
          <w:sz w:val="18"/>
          <w:szCs w:val="18"/>
          <w:lang w:val="ru-RU" w:eastAsia="ru-RU" w:bidi="ar-SA"/>
        </w:rPr>
        <w:t>"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  <w:t>    </w:t>
      </w: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}</w:t>
      </w:r>
    </w:p>
    <w:p w:rsidR="00026A59" w:rsidRPr="00026A59" w:rsidRDefault="00026A59" w:rsidP="00026A59">
      <w:pPr>
        <w:widowControl/>
        <w:shd w:val="clear" w:color="auto" w:fill="1E1E1E"/>
        <w:suppressAutoHyphens w:val="0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ru-RU" w:eastAsia="ru-RU" w:bidi="ar-SA"/>
        </w:rPr>
      </w:pPr>
      <w:r w:rsidRPr="00026A59">
        <w:rPr>
          <w:rFonts w:ascii="Courier New" w:eastAsia="Times New Roman" w:hAnsi="Courier New" w:cs="Courier New"/>
          <w:color w:val="DCDCDC"/>
          <w:sz w:val="18"/>
          <w:szCs w:val="18"/>
          <w:lang w:val="ru-RU" w:eastAsia="ru-RU" w:bidi="ar-SA"/>
        </w:rPr>
        <w:t>}</w:t>
      </w:r>
    </w:p>
    <w:p w:rsidR="005879CE" w:rsidRDefault="005879CE"/>
    <w:p w:rsidR="005879CE" w:rsidRDefault="005879CE"/>
    <w:p w:rsidR="005879CE" w:rsidRDefault="00026A59">
      <w:pPr>
        <w:rPr>
          <w:b/>
          <w:bCs/>
        </w:rPr>
      </w:pPr>
      <w:r>
        <w:rPr>
          <w:b/>
          <w:bCs/>
        </w:rPr>
        <w:t>Delete User -</w:t>
      </w:r>
    </w:p>
    <w:p w:rsidR="005879CE" w:rsidRDefault="005879CE"/>
    <w:p w:rsidR="005879CE" w:rsidRDefault="00026A59">
      <w:r>
        <w:t xml:space="preserve">API </w:t>
      </w:r>
      <w:proofErr w:type="spellStart"/>
      <w:r>
        <w:t>url</w:t>
      </w:r>
      <w:proofErr w:type="spellEnd"/>
      <w:r>
        <w:t xml:space="preserve"> – localhost/9000/users/{</w:t>
      </w:r>
      <w:proofErr w:type="spellStart"/>
      <w:r>
        <w:t>userId</w:t>
      </w:r>
      <w:proofErr w:type="spellEnd"/>
      <w:r>
        <w:t xml:space="preserve">}, </w:t>
      </w:r>
      <w:r>
        <w:rPr>
          <w:rFonts w:ascii="Inter;system-ui;apple-system;Bl" w:hAnsi="Inter;system-ui;apple-system;Bl"/>
          <w:color w:val="212121"/>
          <w:sz w:val="12"/>
        </w:rPr>
        <w:t>localhost:9000/users/1</w:t>
      </w:r>
      <w:r>
        <w:t xml:space="preserve"> </w:t>
      </w:r>
    </w:p>
    <w:p w:rsidR="005879CE" w:rsidRDefault="00026A59">
      <w:r>
        <w:t>HTTP Method – DELETE</w:t>
      </w:r>
    </w:p>
    <w:p w:rsidR="005879CE" w:rsidRDefault="00026A59">
      <w:r>
        <w:t>Request body – No request b</w:t>
      </w:r>
      <w:r>
        <w:t>ody.</w:t>
      </w:r>
    </w:p>
    <w:p w:rsidR="005879CE" w:rsidRDefault="00026A59">
      <w:r>
        <w:t>Path parameters – User Id.</w:t>
      </w:r>
    </w:p>
    <w:p w:rsidR="005879CE" w:rsidRDefault="00026A59">
      <w:r>
        <w:t>Response Body – 200 OK.</w:t>
      </w:r>
    </w:p>
    <w:p w:rsidR="005879CE" w:rsidRDefault="005879CE"/>
    <w:sectPr w:rsidR="005879CE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;system-ui;apple-system;B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77A6"/>
    <w:multiLevelType w:val="multilevel"/>
    <w:tmpl w:val="B770D3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03015D"/>
    <w:multiLevelType w:val="multilevel"/>
    <w:tmpl w:val="ECE8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7D217B6"/>
    <w:multiLevelType w:val="multilevel"/>
    <w:tmpl w:val="B36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56"/>
    <w:rsid w:val="00026A59"/>
    <w:rsid w:val="005879CE"/>
    <w:rsid w:val="007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F60F"/>
  <w15:docId w15:val="{93D20516-C277-47B9-86AF-EDE85ED3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ev\Downloads\Documentati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1152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Logutov</dc:creator>
  <dc:description/>
  <cp:lastModifiedBy>Ivan Logutov</cp:lastModifiedBy>
  <cp:revision>2</cp:revision>
  <dcterms:created xsi:type="dcterms:W3CDTF">2023-02-08T09:27:00Z</dcterms:created>
  <dcterms:modified xsi:type="dcterms:W3CDTF">2023-02-09T04:39:00Z</dcterms:modified>
  <dc:language>en-US</dc:language>
</cp:coreProperties>
</file>